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7D" w:rsidRPr="00404FD8" w:rsidRDefault="00A71A7D">
      <w:pPr>
        <w:rPr>
          <w:rFonts w:ascii="Times New Roman" w:hAnsi="Times New Roman"/>
          <w:sz w:val="24"/>
          <w:szCs w:val="24"/>
        </w:rPr>
      </w:pPr>
      <w:r w:rsidRPr="00404FD8">
        <w:rPr>
          <w:rFonts w:ascii="Times New Roman" w:hAnsi="Times New Roman"/>
          <w:sz w:val="24"/>
          <w:szCs w:val="24"/>
        </w:rPr>
        <w:t>CECS 275 Lab 3</w:t>
      </w:r>
      <w:r w:rsidRPr="00404FD8">
        <w:rPr>
          <w:rFonts w:ascii="Times New Roman" w:hAnsi="Times New Roman"/>
          <w:sz w:val="24"/>
          <w:szCs w:val="24"/>
        </w:rPr>
        <w:tab/>
      </w:r>
      <w:r w:rsidRPr="00404FD8">
        <w:rPr>
          <w:rFonts w:ascii="Times New Roman" w:hAnsi="Times New Roman"/>
          <w:sz w:val="24"/>
          <w:szCs w:val="24"/>
        </w:rPr>
        <w:tab/>
      </w:r>
      <w:r w:rsidRPr="00404FD8">
        <w:rPr>
          <w:rFonts w:ascii="Times New Roman" w:hAnsi="Times New Roman"/>
          <w:sz w:val="24"/>
          <w:szCs w:val="24"/>
        </w:rPr>
        <w:tab/>
      </w:r>
      <w:r w:rsidRPr="00404FD8">
        <w:rPr>
          <w:rFonts w:ascii="Times New Roman" w:hAnsi="Times New Roman"/>
          <w:sz w:val="24"/>
          <w:szCs w:val="24"/>
        </w:rPr>
        <w:tab/>
      </w:r>
      <w:r w:rsidRPr="00404FD8">
        <w:rPr>
          <w:rFonts w:ascii="Times New Roman" w:hAnsi="Times New Roman"/>
          <w:sz w:val="24"/>
          <w:szCs w:val="24"/>
        </w:rPr>
        <w:tab/>
        <w:t>Due today, end of lab</w:t>
      </w:r>
    </w:p>
    <w:p w:rsidR="00A71A7D" w:rsidRPr="00404FD8" w:rsidRDefault="00A71A7D">
      <w:pPr>
        <w:rPr>
          <w:rFonts w:ascii="Times New Roman" w:hAnsi="Times New Roman"/>
          <w:sz w:val="24"/>
          <w:szCs w:val="24"/>
        </w:rPr>
      </w:pPr>
      <w:r w:rsidRPr="00404FD8">
        <w:rPr>
          <w:rFonts w:ascii="Times New Roman" w:hAnsi="Times New Roman"/>
          <w:sz w:val="24"/>
          <w:szCs w:val="24"/>
        </w:rPr>
        <w:t>Problem:</w:t>
      </w:r>
    </w:p>
    <w:p w:rsidR="00A71A7D" w:rsidRDefault="00A71A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Rewrite the solution to Lab 2 with the following changes:</w:t>
      </w:r>
    </w:p>
    <w:p w:rsidR="00A71A7D" w:rsidRDefault="00A71A7D" w:rsidP="00404F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function called PrintHeader. It has no parameters. Its sole task is to print to the screen the header ID         HOURS   RATE      WAGES</w:t>
      </w:r>
    </w:p>
    <w:p w:rsidR="00A71A7D" w:rsidRDefault="00A71A7D" w:rsidP="00404F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function that computes the gross pay (wages). Pass to it hours and rate. Return wages from it.</w:t>
      </w:r>
    </w:p>
    <w:p w:rsidR="00A71A7D" w:rsidRDefault="00A71A7D" w:rsidP="00404F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function that prints each line of output: that is, ID hours, rate, and wages</w:t>
      </w:r>
    </w:p>
    <w:p w:rsidR="00A71A7D" w:rsidRDefault="00A71A7D" w:rsidP="00404FD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 function that print the total wages message and the total wages value.</w:t>
      </w:r>
    </w:p>
    <w:p w:rsidR="00A71A7D" w:rsidRDefault="00A71A7D" w:rsidP="00404FD8">
      <w:pPr>
        <w:rPr>
          <w:rFonts w:ascii="Times New Roman" w:hAnsi="Times New Roman"/>
          <w:sz w:val="24"/>
          <w:szCs w:val="24"/>
        </w:rPr>
      </w:pPr>
    </w:p>
    <w:p w:rsidR="00A71A7D" w:rsidRDefault="00A71A7D" w:rsidP="00404F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Deliverables:</w:t>
      </w:r>
    </w:p>
    <w:p w:rsidR="00A71A7D" w:rsidRDefault="00A71A7D" w:rsidP="00404F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Submit the cpp file to the dropbox Lab 3 on BB.</w:t>
      </w:r>
    </w:p>
    <w:p w:rsidR="00A71A7D" w:rsidRPr="00404FD8" w:rsidRDefault="00A71A7D" w:rsidP="00404FD8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A71A7D" w:rsidRPr="00404FD8" w:rsidSect="000C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D79F6"/>
    <w:multiLevelType w:val="hybridMultilevel"/>
    <w:tmpl w:val="53A42F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FD8"/>
    <w:rsid w:val="000C7968"/>
    <w:rsid w:val="00404FD8"/>
    <w:rsid w:val="00840223"/>
    <w:rsid w:val="00A227F4"/>
    <w:rsid w:val="00A71A7D"/>
    <w:rsid w:val="00C36040"/>
    <w:rsid w:val="00C5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968"/>
    <w:pPr>
      <w:spacing w:after="160" w:line="259" w:lineRule="auto"/>
    </w:pPr>
    <w:rPr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04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85</Words>
  <Characters>491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275 Lab 3</dc:title>
  <dc:subject/>
  <dc:creator>Dr Hoffman</dc:creator>
  <cp:keywords/>
  <dc:description/>
  <cp:lastModifiedBy>Daddy</cp:lastModifiedBy>
  <cp:revision>2</cp:revision>
  <dcterms:created xsi:type="dcterms:W3CDTF">2017-02-15T04:21:00Z</dcterms:created>
  <dcterms:modified xsi:type="dcterms:W3CDTF">2017-02-15T04:21:00Z</dcterms:modified>
</cp:coreProperties>
</file>