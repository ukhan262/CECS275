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95" w:rsidRDefault="00EF7895">
      <w:pPr>
        <w:rPr>
          <w:rFonts w:ascii="Times New Roman" w:hAnsi="Times New Roman"/>
          <w:sz w:val="28"/>
          <w:szCs w:val="28"/>
        </w:rPr>
      </w:pPr>
      <w:r w:rsidRPr="009326CF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r w:rsidRPr="009326CF">
        <w:rPr>
          <w:rFonts w:ascii="Times New Roman" w:hAnsi="Times New Roman"/>
          <w:sz w:val="28"/>
          <w:szCs w:val="28"/>
        </w:rPr>
        <w:t xml:space="preserve"> the Point class below, create </w:t>
      </w:r>
      <w:r>
        <w:rPr>
          <w:rFonts w:ascii="Times New Roman" w:hAnsi="Times New Roman"/>
          <w:sz w:val="28"/>
          <w:szCs w:val="28"/>
        </w:rPr>
        <w:t xml:space="preserve">these </w:t>
      </w:r>
      <w:r w:rsidRPr="009326CF">
        <w:rPr>
          <w:rFonts w:ascii="Times New Roman" w:hAnsi="Times New Roman"/>
          <w:sz w:val="28"/>
          <w:szCs w:val="28"/>
        </w:rPr>
        <w:t xml:space="preserve">overloaded operators for </w:t>
      </w:r>
      <w:r>
        <w:rPr>
          <w:rFonts w:ascii="Times New Roman" w:hAnsi="Times New Roman"/>
          <w:sz w:val="28"/>
          <w:szCs w:val="28"/>
        </w:rPr>
        <w:t>it.</w:t>
      </w:r>
    </w:p>
    <w:p w:rsidR="00EF7895" w:rsidRPr="00BC5B3D" w:rsidRDefault="00EF7895">
      <w:pPr>
        <w:rPr>
          <w:rFonts w:ascii="Courier New" w:hAnsi="Courier New" w:cs="Courier New"/>
          <w:sz w:val="28"/>
          <w:szCs w:val="28"/>
          <w:lang w:val="fr-FR"/>
        </w:rPr>
      </w:pPr>
      <w:r w:rsidRPr="00BC5B3D">
        <w:rPr>
          <w:rFonts w:ascii="Courier New" w:hAnsi="Courier New" w:cs="Courier New"/>
          <w:sz w:val="28"/>
          <w:szCs w:val="28"/>
          <w:lang w:val="fr-FR"/>
        </w:rPr>
        <w:t>&lt;&lt;, &gt;&gt;, +, -, ==,!=.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class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BC5B3D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Point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BC5B3D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x, y;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public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: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Point(</w:t>
      </w:r>
      <w:r w:rsidRPr="00BC5B3D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BC5B3D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xp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, </w:t>
      </w:r>
      <w:r w:rsidRPr="00BC5B3D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BC5B3D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yp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){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x = </w:t>
      </w:r>
      <w:r w:rsidRPr="00BC5B3D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xp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y = </w:t>
      </w:r>
      <w:r w:rsidRPr="00BC5B3D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yp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}</w:t>
      </w:r>
      <w:bookmarkStart w:id="0" w:name="_GoBack"/>
      <w:bookmarkEnd w:id="0"/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Point(){}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BC5B3D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void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Print(){</w:t>
      </w:r>
    </w:p>
    <w:p w:rsidR="00EF7895" w:rsidRPr="00BC5B3D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cout &lt;&lt; </w:t>
      </w:r>
      <w:r w:rsidRPr="00BC5B3D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'('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&lt;&lt;x&lt;&lt;</w:t>
      </w:r>
      <w:r w:rsidRPr="00BC5B3D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','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&lt;&lt;y&lt;&lt;</w:t>
      </w:r>
      <w:r w:rsidRPr="00BC5B3D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')'</w:t>
      </w: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EF7895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5B3D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7895" w:rsidRDefault="00EF7895" w:rsidP="009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895" w:rsidRDefault="00EF7895" w:rsidP="009326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F7895" w:rsidRDefault="00EF7895" w:rsidP="009326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code them directly in the class declaration. </w:t>
      </w:r>
    </w:p>
    <w:p w:rsidR="00EF7895" w:rsidRPr="009326CF" w:rsidRDefault="00EF7895" w:rsidP="009326CF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&lt;&lt; is insertion, &gt;&gt; is extraction, + means add the two x values and the two y values and return them in a new Point, - means subtract the parameter x from this x, and the parameter y from this y, and return the difference in a new Point, == is a member-wise comparison for equality and != is its opposite.</w:t>
      </w:r>
    </w:p>
    <w:sectPr w:rsidR="00EF7895" w:rsidRPr="009326CF" w:rsidSect="006D56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895" w:rsidRDefault="00EF7895" w:rsidP="009326CF">
      <w:pPr>
        <w:spacing w:after="0" w:line="240" w:lineRule="auto"/>
      </w:pPr>
      <w:r>
        <w:separator/>
      </w:r>
    </w:p>
  </w:endnote>
  <w:endnote w:type="continuationSeparator" w:id="0">
    <w:p w:rsidR="00EF7895" w:rsidRDefault="00EF7895" w:rsidP="0093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895" w:rsidRDefault="00EF7895" w:rsidP="009326CF">
      <w:pPr>
        <w:spacing w:after="0" w:line="240" w:lineRule="auto"/>
      </w:pPr>
      <w:r>
        <w:separator/>
      </w:r>
    </w:p>
  </w:footnote>
  <w:footnote w:type="continuationSeparator" w:id="0">
    <w:p w:rsidR="00EF7895" w:rsidRDefault="00EF7895" w:rsidP="0093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95" w:rsidRDefault="00EF7895" w:rsidP="00BC5B3D">
    <w:pPr>
      <w:pStyle w:val="Header"/>
    </w:pPr>
    <w:r>
      <w:t xml:space="preserve">Lab 4 Apr 20, </w:t>
    </w:r>
    <w:r>
      <w:tab/>
      <w:t>Due 9:45 Apr 20 (today)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26CF"/>
    <w:rsid w:val="006A02A6"/>
    <w:rsid w:val="006D5651"/>
    <w:rsid w:val="00840223"/>
    <w:rsid w:val="009326CF"/>
    <w:rsid w:val="00B4377F"/>
    <w:rsid w:val="00BC5B3D"/>
    <w:rsid w:val="00EF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51"/>
    <w:pPr>
      <w:spacing w:after="160" w:line="259" w:lineRule="auto"/>
    </w:pPr>
    <w:rPr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2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326C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32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326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88</Words>
  <Characters>507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Point class below, create these overloaded operators for it</dc:title>
  <dc:subject/>
  <dc:creator>Dr Hoffman</dc:creator>
  <cp:keywords/>
  <dc:description/>
  <cp:lastModifiedBy>Daddy</cp:lastModifiedBy>
  <cp:revision>2</cp:revision>
  <dcterms:created xsi:type="dcterms:W3CDTF">2017-04-21T03:34:00Z</dcterms:created>
  <dcterms:modified xsi:type="dcterms:W3CDTF">2017-04-21T03:34:00Z</dcterms:modified>
</cp:coreProperties>
</file>